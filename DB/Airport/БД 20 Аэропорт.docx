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29588" w14:textId="77777777" w:rsidR="00C238C2" w:rsidRDefault="00C238C2" w:rsidP="0096023E">
      <w:pPr>
        <w:ind w:firstLine="709"/>
        <w:jc w:val="center"/>
        <w:rPr>
          <w:b/>
          <w:i/>
          <w:sz w:val="28"/>
          <w:szCs w:val="28"/>
          <w:lang w:val="uk-UA"/>
        </w:rPr>
      </w:pPr>
      <w:r w:rsidRPr="0096023E">
        <w:rPr>
          <w:b/>
          <w:i/>
          <w:sz w:val="28"/>
          <w:szCs w:val="28"/>
          <w:lang w:val="uk-UA"/>
        </w:rPr>
        <w:t>20. Інформаційна система аеропорту</w:t>
      </w:r>
    </w:p>
    <w:p w14:paraId="6A4F3881" w14:textId="77777777" w:rsidR="0096023E" w:rsidRPr="0096023E" w:rsidRDefault="0096023E" w:rsidP="0096023E">
      <w:pPr>
        <w:ind w:firstLine="709"/>
        <w:jc w:val="center"/>
        <w:rPr>
          <w:b/>
          <w:i/>
          <w:sz w:val="28"/>
          <w:szCs w:val="28"/>
          <w:lang w:val="uk-UA"/>
        </w:rPr>
      </w:pPr>
    </w:p>
    <w:p w14:paraId="7C378C3E" w14:textId="77777777" w:rsidR="001772EB" w:rsidRDefault="00C238C2" w:rsidP="00C50722">
      <w:pPr>
        <w:ind w:firstLine="709"/>
        <w:jc w:val="both"/>
        <w:rPr>
          <w:sz w:val="28"/>
          <w:szCs w:val="28"/>
          <w:lang w:val="uk-UA"/>
        </w:rPr>
      </w:pPr>
      <w:r w:rsidRPr="0087521D">
        <w:rPr>
          <w:b/>
          <w:sz w:val="28"/>
          <w:szCs w:val="28"/>
          <w:lang w:val="uk-UA"/>
        </w:rPr>
        <w:t>Працівників аеpопоpту можна розділити</w:t>
      </w:r>
      <w:r w:rsidRPr="0096023E">
        <w:rPr>
          <w:sz w:val="28"/>
          <w:szCs w:val="28"/>
          <w:lang w:val="uk-UA"/>
        </w:rPr>
        <w:t xml:space="preserve"> на пілотів, диспетчерів, техніків, касирів, робітників служби безпеки, довідкової служби та інших, що </w:t>
      </w:r>
      <w:r w:rsidR="001F05DE" w:rsidRPr="0096023E">
        <w:rPr>
          <w:sz w:val="28"/>
          <w:szCs w:val="28"/>
          <w:lang w:val="uk-UA"/>
        </w:rPr>
        <w:t>адміністративно</w:t>
      </w:r>
      <w:r w:rsidRPr="0096023E">
        <w:rPr>
          <w:sz w:val="28"/>
          <w:szCs w:val="28"/>
          <w:lang w:val="uk-UA"/>
        </w:rPr>
        <w:t xml:space="preserve"> відносяться кожен до свого відділу. Кожна з перерахованих категорій працівників має унікальні атрибути-характеристики, що визначаються професійною спрямованістю.</w:t>
      </w:r>
    </w:p>
    <w:p w14:paraId="7A0C2F7D" w14:textId="77777777" w:rsidR="001772EB" w:rsidRDefault="00C238C2" w:rsidP="00C50722">
      <w:pPr>
        <w:ind w:firstLine="709"/>
        <w:jc w:val="both"/>
        <w:rPr>
          <w:sz w:val="28"/>
          <w:szCs w:val="28"/>
          <w:lang w:val="uk-UA"/>
        </w:rPr>
      </w:pPr>
      <w:r w:rsidRPr="0096023E">
        <w:rPr>
          <w:sz w:val="28"/>
          <w:szCs w:val="28"/>
          <w:lang w:val="uk-UA"/>
        </w:rPr>
        <w:t xml:space="preserve"> У відділах існує розподіл робітників на </w:t>
      </w:r>
      <w:r w:rsidRPr="0087521D">
        <w:rPr>
          <w:b/>
          <w:sz w:val="28"/>
          <w:szCs w:val="28"/>
          <w:lang w:val="uk-UA"/>
        </w:rPr>
        <w:t>бригади</w:t>
      </w:r>
      <w:r w:rsidRPr="0096023E">
        <w:rPr>
          <w:sz w:val="28"/>
          <w:szCs w:val="28"/>
          <w:lang w:val="uk-UA"/>
        </w:rPr>
        <w:t xml:space="preserve">. </w:t>
      </w:r>
    </w:p>
    <w:p w14:paraId="4086D01C" w14:textId="77777777" w:rsidR="001772EB" w:rsidRDefault="00C238C2" w:rsidP="00C50722">
      <w:pPr>
        <w:ind w:firstLine="709"/>
        <w:jc w:val="both"/>
        <w:rPr>
          <w:sz w:val="28"/>
          <w:szCs w:val="28"/>
          <w:lang w:val="uk-UA"/>
        </w:rPr>
      </w:pPr>
      <w:r w:rsidRPr="0087521D">
        <w:rPr>
          <w:b/>
          <w:sz w:val="28"/>
          <w:szCs w:val="28"/>
          <w:lang w:val="uk-UA"/>
        </w:rPr>
        <w:t>Відділи</w:t>
      </w:r>
      <w:r w:rsidRPr="0096023E">
        <w:rPr>
          <w:sz w:val="28"/>
          <w:szCs w:val="28"/>
          <w:lang w:val="uk-UA"/>
        </w:rPr>
        <w:t xml:space="preserve"> очолюються керівниками, що представляють адміністрацію аеpопоpту. </w:t>
      </w:r>
    </w:p>
    <w:p w14:paraId="0EEAAC33" w14:textId="77777777" w:rsidR="001772EB" w:rsidRDefault="00C238C2" w:rsidP="00C50722">
      <w:pPr>
        <w:ind w:firstLine="709"/>
        <w:jc w:val="both"/>
        <w:rPr>
          <w:sz w:val="28"/>
          <w:szCs w:val="28"/>
          <w:lang w:val="uk-UA"/>
        </w:rPr>
      </w:pPr>
      <w:r w:rsidRPr="0087521D">
        <w:rPr>
          <w:b/>
          <w:sz w:val="28"/>
          <w:szCs w:val="28"/>
          <w:lang w:val="uk-UA"/>
        </w:rPr>
        <w:t>У функції адміністрації</w:t>
      </w:r>
      <w:r w:rsidRPr="0096023E">
        <w:rPr>
          <w:sz w:val="28"/>
          <w:szCs w:val="28"/>
          <w:lang w:val="uk-UA"/>
        </w:rPr>
        <w:t xml:space="preserve"> входить планування рейсів, складання розкладу, формування кадрового складу аеpопоpту.</w:t>
      </w:r>
    </w:p>
    <w:p w14:paraId="5BDCD4D3" w14:textId="77777777" w:rsidR="0087521D" w:rsidRDefault="00C238C2" w:rsidP="00C50722">
      <w:pPr>
        <w:ind w:firstLine="709"/>
        <w:jc w:val="both"/>
        <w:rPr>
          <w:sz w:val="28"/>
          <w:szCs w:val="28"/>
          <w:lang w:val="uk-UA"/>
        </w:rPr>
      </w:pPr>
      <w:r w:rsidRPr="0096023E">
        <w:rPr>
          <w:sz w:val="28"/>
          <w:szCs w:val="28"/>
          <w:lang w:val="uk-UA"/>
        </w:rPr>
        <w:t xml:space="preserve"> За кожним літаком закріплюється бригада пілотів, техніків і обслуговуючого персоналу.</w:t>
      </w:r>
    </w:p>
    <w:p w14:paraId="41DD9A9D" w14:textId="77777777" w:rsidR="0087521D" w:rsidRDefault="00C238C2" w:rsidP="00C50722">
      <w:pPr>
        <w:ind w:firstLine="709"/>
        <w:jc w:val="both"/>
        <w:rPr>
          <w:sz w:val="28"/>
          <w:szCs w:val="28"/>
          <w:lang w:val="uk-UA"/>
        </w:rPr>
      </w:pPr>
      <w:r w:rsidRPr="0096023E">
        <w:rPr>
          <w:sz w:val="28"/>
          <w:szCs w:val="28"/>
          <w:lang w:val="uk-UA"/>
        </w:rPr>
        <w:t xml:space="preserve">Пілоти зобов’язані проходити щороку </w:t>
      </w:r>
      <w:r w:rsidRPr="0087521D">
        <w:rPr>
          <w:b/>
          <w:sz w:val="28"/>
          <w:szCs w:val="28"/>
          <w:lang w:val="uk-UA"/>
        </w:rPr>
        <w:t>медогляд</w:t>
      </w:r>
      <w:r w:rsidRPr="0096023E">
        <w:rPr>
          <w:sz w:val="28"/>
          <w:szCs w:val="28"/>
          <w:lang w:val="uk-UA"/>
        </w:rPr>
        <w:t>. Тих, хто не пройшов медогляд необхідно перевести на іншу роботу.</w:t>
      </w:r>
    </w:p>
    <w:p w14:paraId="6D814B74" w14:textId="77777777" w:rsidR="0087521D" w:rsidRDefault="00C238C2" w:rsidP="00C50722">
      <w:pPr>
        <w:ind w:firstLine="709"/>
        <w:jc w:val="both"/>
        <w:rPr>
          <w:sz w:val="28"/>
          <w:szCs w:val="28"/>
          <w:lang w:val="uk-UA"/>
        </w:rPr>
      </w:pPr>
      <w:r w:rsidRPr="0096023E">
        <w:rPr>
          <w:sz w:val="28"/>
          <w:szCs w:val="28"/>
          <w:lang w:val="uk-UA"/>
        </w:rPr>
        <w:t xml:space="preserve">Літак повинен </w:t>
      </w:r>
      <w:commentRangeStart w:id="0"/>
      <w:r w:rsidRPr="0087521D">
        <w:rPr>
          <w:sz w:val="28"/>
          <w:szCs w:val="28"/>
          <w:lang w:val="uk-UA"/>
        </w:rPr>
        <w:t>своєчасно</w:t>
      </w:r>
      <w:r w:rsidRPr="0096023E">
        <w:rPr>
          <w:sz w:val="28"/>
          <w:szCs w:val="28"/>
          <w:lang w:val="uk-UA"/>
        </w:rPr>
        <w:t xml:space="preserve"> </w:t>
      </w:r>
      <w:commentRangeEnd w:id="0"/>
      <w:r w:rsidR="0087521D">
        <w:rPr>
          <w:rStyle w:val="CommentReference"/>
        </w:rPr>
        <w:commentReference w:id="0"/>
      </w:r>
      <w:r w:rsidRPr="0096023E">
        <w:rPr>
          <w:sz w:val="28"/>
          <w:szCs w:val="28"/>
          <w:lang w:val="uk-UA"/>
        </w:rPr>
        <w:t xml:space="preserve">бути оглянутим техніками і при необхідності ремонтуватися. </w:t>
      </w:r>
    </w:p>
    <w:p w14:paraId="143899DA" w14:textId="77777777" w:rsidR="0087521D" w:rsidRDefault="00C238C2" w:rsidP="00C50722">
      <w:pPr>
        <w:ind w:firstLine="709"/>
        <w:jc w:val="both"/>
        <w:rPr>
          <w:sz w:val="28"/>
          <w:szCs w:val="28"/>
          <w:lang w:val="uk-UA"/>
        </w:rPr>
      </w:pPr>
      <w:r w:rsidRPr="0087521D">
        <w:rPr>
          <w:b/>
          <w:sz w:val="28"/>
          <w:szCs w:val="28"/>
          <w:u w:val="single"/>
          <w:lang w:val="uk-UA"/>
        </w:rPr>
        <w:t>Підготовка до рейсу</w:t>
      </w:r>
      <w:r w:rsidRPr="0096023E">
        <w:rPr>
          <w:sz w:val="28"/>
          <w:szCs w:val="28"/>
          <w:lang w:val="uk-UA"/>
        </w:rPr>
        <w:t xml:space="preserve"> включає в себе технічну частину (техогляд, заправка необхідної кількості палива) і обслугову</w:t>
      </w:r>
      <w:r w:rsidR="009E6F42" w:rsidRPr="0096023E">
        <w:rPr>
          <w:sz w:val="28"/>
          <w:szCs w:val="28"/>
          <w:lang w:val="uk-UA"/>
        </w:rPr>
        <w:t>вну</w:t>
      </w:r>
      <w:r w:rsidRPr="0096023E">
        <w:rPr>
          <w:sz w:val="28"/>
          <w:szCs w:val="28"/>
          <w:lang w:val="uk-UA"/>
        </w:rPr>
        <w:t xml:space="preserve"> частину (прибирання салону, запас продуктів харчування).</w:t>
      </w:r>
    </w:p>
    <w:p w14:paraId="5A730BA6" w14:textId="77777777" w:rsidR="0087521D" w:rsidRDefault="00C238C2" w:rsidP="00C50722">
      <w:pPr>
        <w:ind w:firstLine="709"/>
        <w:jc w:val="both"/>
        <w:rPr>
          <w:sz w:val="28"/>
          <w:szCs w:val="28"/>
          <w:lang w:val="uk-UA"/>
        </w:rPr>
      </w:pPr>
      <w:r w:rsidRPr="0096023E">
        <w:rPr>
          <w:sz w:val="28"/>
          <w:szCs w:val="28"/>
          <w:lang w:val="uk-UA"/>
        </w:rPr>
        <w:t xml:space="preserve"> </w:t>
      </w:r>
      <w:r w:rsidRPr="0087521D">
        <w:rPr>
          <w:b/>
          <w:sz w:val="28"/>
          <w:szCs w:val="28"/>
          <w:lang w:val="uk-UA"/>
        </w:rPr>
        <w:t>У розкладі вказується</w:t>
      </w:r>
      <w:r w:rsidRPr="0096023E">
        <w:rPr>
          <w:sz w:val="28"/>
          <w:szCs w:val="28"/>
          <w:lang w:val="uk-UA"/>
        </w:rPr>
        <w:t xml:space="preserve"> тип літака, рейс, дні вильоту, час вильоту та прильоту, </w:t>
      </w:r>
      <w:r w:rsidR="001F05DE" w:rsidRPr="0096023E">
        <w:rPr>
          <w:sz w:val="28"/>
          <w:szCs w:val="28"/>
          <w:lang w:val="uk-UA"/>
        </w:rPr>
        <w:t>маршрут</w:t>
      </w:r>
      <w:r w:rsidRPr="0096023E">
        <w:rPr>
          <w:sz w:val="28"/>
          <w:szCs w:val="28"/>
          <w:lang w:val="uk-UA"/>
        </w:rPr>
        <w:t xml:space="preserve"> (початковий та кінцевий пункти призначення, пункт пересадки), вартість квитка.</w:t>
      </w:r>
    </w:p>
    <w:p w14:paraId="0A92B5C7" w14:textId="77777777" w:rsidR="0087521D" w:rsidRDefault="00C238C2" w:rsidP="00C50722">
      <w:pPr>
        <w:ind w:firstLine="709"/>
        <w:jc w:val="both"/>
        <w:rPr>
          <w:sz w:val="28"/>
          <w:szCs w:val="28"/>
          <w:lang w:val="uk-UA"/>
        </w:rPr>
      </w:pPr>
      <w:r w:rsidRPr="0087521D">
        <w:rPr>
          <w:b/>
          <w:sz w:val="28"/>
          <w:szCs w:val="28"/>
          <w:lang w:val="uk-UA"/>
        </w:rPr>
        <w:t>Квитки</w:t>
      </w:r>
      <w:r w:rsidRPr="0096023E">
        <w:rPr>
          <w:sz w:val="28"/>
          <w:szCs w:val="28"/>
          <w:lang w:val="uk-UA"/>
        </w:rPr>
        <w:t xml:space="preserve"> на авіарейси можна придбати раніше або </w:t>
      </w:r>
      <w:r w:rsidRPr="0087521D">
        <w:rPr>
          <w:b/>
          <w:sz w:val="28"/>
          <w:szCs w:val="28"/>
          <w:lang w:val="uk-UA"/>
        </w:rPr>
        <w:t>забронювати</w:t>
      </w:r>
      <w:r w:rsidRPr="0096023E">
        <w:rPr>
          <w:sz w:val="28"/>
          <w:szCs w:val="28"/>
          <w:lang w:val="uk-UA"/>
        </w:rPr>
        <w:t xml:space="preserve"> в авіакасах. </w:t>
      </w:r>
      <w:r w:rsidRPr="0087521D">
        <w:rPr>
          <w:b/>
          <w:sz w:val="28"/>
          <w:szCs w:val="28"/>
          <w:lang w:val="uk-UA"/>
        </w:rPr>
        <w:t>Ціна квитка</w:t>
      </w:r>
      <w:r w:rsidRPr="0096023E">
        <w:rPr>
          <w:sz w:val="28"/>
          <w:szCs w:val="28"/>
          <w:lang w:val="uk-UA"/>
        </w:rPr>
        <w:t xml:space="preserve"> залежить не тільки від маpшpуту, але й від часу вильоту (в незручний час - ніч, ранок - ціна квитка нижче). </w:t>
      </w:r>
    </w:p>
    <w:p w14:paraId="395437EF" w14:textId="77777777" w:rsidR="0096023E" w:rsidRDefault="00C238C2" w:rsidP="00C50722">
      <w:pPr>
        <w:ind w:firstLine="709"/>
        <w:jc w:val="both"/>
        <w:rPr>
          <w:sz w:val="28"/>
          <w:szCs w:val="28"/>
          <w:lang w:val="uk-UA"/>
        </w:rPr>
      </w:pPr>
      <w:r w:rsidRPr="0096023E">
        <w:rPr>
          <w:sz w:val="28"/>
          <w:szCs w:val="28"/>
          <w:lang w:val="uk-UA"/>
        </w:rPr>
        <w:t xml:space="preserve">До відльоту </w:t>
      </w:r>
      <w:r w:rsidR="001F05DE" w:rsidRPr="0096023E">
        <w:rPr>
          <w:sz w:val="28"/>
          <w:szCs w:val="28"/>
          <w:lang w:val="uk-UA"/>
        </w:rPr>
        <w:t>рейсу</w:t>
      </w:r>
      <w:r w:rsidRPr="0096023E">
        <w:rPr>
          <w:sz w:val="28"/>
          <w:szCs w:val="28"/>
          <w:lang w:val="uk-UA"/>
        </w:rPr>
        <w:t xml:space="preserve">, якщо в цьому є необхідність, </w:t>
      </w:r>
      <w:r w:rsidRPr="0087521D">
        <w:rPr>
          <w:b/>
          <w:sz w:val="28"/>
          <w:szCs w:val="28"/>
          <w:lang w:val="uk-UA"/>
        </w:rPr>
        <w:t>квиток можна повернути</w:t>
      </w:r>
      <w:r w:rsidRPr="0096023E">
        <w:rPr>
          <w:sz w:val="28"/>
          <w:szCs w:val="28"/>
          <w:lang w:val="uk-UA"/>
        </w:rPr>
        <w:t xml:space="preserve">. Авіарейси можуть бути </w:t>
      </w:r>
      <w:r w:rsidR="0087521D">
        <w:rPr>
          <w:b/>
          <w:sz w:val="28"/>
          <w:szCs w:val="28"/>
          <w:lang w:val="en-US"/>
        </w:rPr>
        <w:t>delayed</w:t>
      </w:r>
      <w:r w:rsidRPr="0096023E">
        <w:rPr>
          <w:sz w:val="28"/>
          <w:szCs w:val="28"/>
          <w:lang w:val="uk-UA"/>
        </w:rPr>
        <w:t xml:space="preserve"> </w:t>
      </w:r>
      <w:commentRangeStart w:id="1"/>
      <w:r w:rsidRPr="0087521D">
        <w:rPr>
          <w:i/>
          <w:sz w:val="28"/>
          <w:szCs w:val="28"/>
          <w:lang w:val="uk-UA"/>
        </w:rPr>
        <w:t>через</w:t>
      </w:r>
      <w:r w:rsidRPr="0096023E">
        <w:rPr>
          <w:sz w:val="28"/>
          <w:szCs w:val="28"/>
          <w:lang w:val="uk-UA"/>
        </w:rPr>
        <w:t xml:space="preserve"> </w:t>
      </w:r>
      <w:commentRangeEnd w:id="1"/>
      <w:r w:rsidR="0087521D">
        <w:rPr>
          <w:rStyle w:val="CommentReference"/>
        </w:rPr>
        <w:commentReference w:id="1"/>
      </w:r>
      <w:r w:rsidRPr="0096023E">
        <w:rPr>
          <w:sz w:val="28"/>
          <w:szCs w:val="28"/>
          <w:lang w:val="uk-UA"/>
        </w:rPr>
        <w:t xml:space="preserve">погодні умови, технічні неполадки, а також можуть бути </w:t>
      </w:r>
      <w:r w:rsidRPr="0087521D">
        <w:rPr>
          <w:b/>
          <w:sz w:val="28"/>
          <w:szCs w:val="28"/>
          <w:lang w:val="uk-UA"/>
        </w:rPr>
        <w:t>скасовані</w:t>
      </w:r>
      <w:r w:rsidRPr="0096023E">
        <w:rPr>
          <w:sz w:val="28"/>
          <w:szCs w:val="28"/>
          <w:lang w:val="uk-UA"/>
        </w:rPr>
        <w:t xml:space="preserve">, якщо не продано менше встановленого мінімуму квитків. Авіарейси можна по всій базі розділити на наступні </w:t>
      </w:r>
      <w:commentRangeStart w:id="2"/>
      <w:r w:rsidRPr="001F05DE">
        <w:rPr>
          <w:sz w:val="28"/>
          <w:szCs w:val="28"/>
          <w:lang w:val="uk-UA"/>
        </w:rPr>
        <w:t>категоpіі</w:t>
      </w:r>
      <w:r w:rsidRPr="0096023E">
        <w:rPr>
          <w:sz w:val="28"/>
          <w:szCs w:val="28"/>
          <w:lang w:val="uk-UA"/>
        </w:rPr>
        <w:t>: внутрішні, міжнародні, чаpтеpні, вантажоперевезення, спеціальні рейси</w:t>
      </w:r>
      <w:commentRangeEnd w:id="2"/>
      <w:r w:rsidR="00C3050D">
        <w:rPr>
          <w:rStyle w:val="CommentReference"/>
        </w:rPr>
        <w:commentReference w:id="2"/>
      </w:r>
      <w:r w:rsidRPr="0096023E">
        <w:rPr>
          <w:sz w:val="28"/>
          <w:szCs w:val="28"/>
          <w:lang w:val="uk-UA"/>
        </w:rPr>
        <w:t xml:space="preserve">. </w:t>
      </w:r>
      <w:r w:rsidRPr="00E03A47">
        <w:rPr>
          <w:b/>
          <w:sz w:val="28"/>
          <w:szCs w:val="28"/>
          <w:lang w:val="uk-UA"/>
        </w:rPr>
        <w:t>Пасажир</w:t>
      </w:r>
      <w:r w:rsidRPr="0096023E">
        <w:rPr>
          <w:sz w:val="28"/>
          <w:szCs w:val="28"/>
          <w:lang w:val="uk-UA"/>
        </w:rPr>
        <w:t xml:space="preserve"> при посадці в літак повинен пред’явити квиток, паспорт, а для міжнародного рейса зобов'язаний також пред’явити закордонний паспорт і пройти митний контроль. Пасажири можуть здавати свої речі в багажне відділення. </w:t>
      </w:r>
      <w:commentRangeStart w:id="3"/>
      <w:r w:rsidRPr="00E03A47">
        <w:rPr>
          <w:i/>
          <w:sz w:val="28"/>
          <w:szCs w:val="28"/>
          <w:lang w:val="uk-UA"/>
        </w:rPr>
        <w:t>Hа рейси з вантажоперевезення і спеціальні рейси квитки не продаються</w:t>
      </w:r>
      <w:commentRangeEnd w:id="3"/>
      <w:r w:rsidR="00C3050D">
        <w:rPr>
          <w:rStyle w:val="CommentReference"/>
        </w:rPr>
        <w:commentReference w:id="3"/>
      </w:r>
      <w:r w:rsidRPr="00E03A47">
        <w:rPr>
          <w:i/>
          <w:sz w:val="28"/>
          <w:szCs w:val="28"/>
          <w:lang w:val="uk-UA"/>
        </w:rPr>
        <w:t>.</w:t>
      </w:r>
      <w:r w:rsidRPr="0096023E">
        <w:rPr>
          <w:sz w:val="28"/>
          <w:szCs w:val="28"/>
          <w:lang w:val="uk-UA"/>
        </w:rPr>
        <w:t xml:space="preserve"> Для спец. рейсів не існує розкладу. </w:t>
      </w:r>
      <w:commentRangeStart w:id="4"/>
      <w:r w:rsidRPr="0096023E">
        <w:rPr>
          <w:sz w:val="28"/>
          <w:szCs w:val="28"/>
          <w:lang w:val="uk-UA"/>
        </w:rPr>
        <w:t>Квитки на чаpтеpні рейси розповсюджує агентство</w:t>
      </w:r>
      <w:commentRangeEnd w:id="4"/>
      <w:r w:rsidR="00E03A47">
        <w:rPr>
          <w:rStyle w:val="CommentReference"/>
        </w:rPr>
        <w:commentReference w:id="4"/>
      </w:r>
      <w:r w:rsidRPr="0096023E">
        <w:rPr>
          <w:sz w:val="28"/>
          <w:szCs w:val="28"/>
          <w:lang w:val="uk-UA"/>
        </w:rPr>
        <w:t xml:space="preserve">, яке його організувало. </w:t>
      </w:r>
    </w:p>
    <w:p w14:paraId="6EF29ED8" w14:textId="2E6D840E" w:rsidR="00C238C2" w:rsidRPr="00C44C16" w:rsidRDefault="0096023E" w:rsidP="001E24DF">
      <w:pPr>
        <w:ind w:firstLine="709"/>
        <w:jc w:val="center"/>
        <w:rPr>
          <w:sz w:val="32"/>
          <w:szCs w:val="28"/>
          <w:u w:val="thick" w:color="77933C" w:themeColor="accent3" w:themeShade="BF"/>
          <w:lang w:val="uk-UA"/>
        </w:rPr>
      </w:pPr>
      <w:r>
        <w:rPr>
          <w:sz w:val="28"/>
          <w:szCs w:val="28"/>
          <w:lang w:val="uk-UA"/>
        </w:rPr>
        <w:br w:type="page"/>
      </w:r>
      <w:r w:rsidR="00C238C2" w:rsidRPr="00C44C16">
        <w:rPr>
          <w:sz w:val="32"/>
          <w:szCs w:val="28"/>
          <w:u w:val="thick" w:color="77933C" w:themeColor="accent3" w:themeShade="BF"/>
          <w:lang w:val="uk-UA"/>
        </w:rPr>
        <w:lastRenderedPageBreak/>
        <w:t>Види запитів в інформаційній системі:</w:t>
      </w:r>
    </w:p>
    <w:p w14:paraId="6CC4A832" w14:textId="77777777" w:rsidR="0096023E" w:rsidRPr="0096023E" w:rsidRDefault="00C238C2" w:rsidP="0096023E">
      <w:pPr>
        <w:ind w:firstLine="709"/>
        <w:jc w:val="both"/>
        <w:rPr>
          <w:sz w:val="28"/>
          <w:szCs w:val="28"/>
          <w:lang w:val="uk-UA"/>
        </w:rPr>
      </w:pPr>
      <w:r w:rsidRPr="0096023E">
        <w:rPr>
          <w:sz w:val="28"/>
          <w:szCs w:val="28"/>
          <w:lang w:val="uk-UA"/>
        </w:rPr>
        <w:t>1. Одержати список і загальну кількість всіх робітників аеpопоpту, керівників відділів, робітників зазначеного відділу, за стажем роботи в аеpопоpту, статевою ознакою, віком, ознакою н</w:t>
      </w:r>
      <w:bookmarkStart w:id="5" w:name="_GoBack"/>
      <w:bookmarkEnd w:id="5"/>
      <w:r w:rsidRPr="0096023E">
        <w:rPr>
          <w:sz w:val="28"/>
          <w:szCs w:val="28"/>
          <w:lang w:val="uk-UA"/>
        </w:rPr>
        <w:t xml:space="preserve">аявності та кількості дітей, за </w:t>
      </w:r>
      <w:r w:rsidR="001F05DE" w:rsidRPr="0096023E">
        <w:rPr>
          <w:sz w:val="28"/>
          <w:szCs w:val="28"/>
          <w:lang w:val="uk-UA"/>
        </w:rPr>
        <w:t>розміром</w:t>
      </w:r>
      <w:r w:rsidRPr="0096023E">
        <w:rPr>
          <w:sz w:val="28"/>
          <w:szCs w:val="28"/>
          <w:lang w:val="uk-UA"/>
        </w:rPr>
        <w:t xml:space="preserve"> заробітної платні</w:t>
      </w:r>
      <w:r w:rsidR="0096023E" w:rsidRPr="0096023E">
        <w:rPr>
          <w:sz w:val="28"/>
          <w:szCs w:val="28"/>
          <w:lang w:val="uk-UA"/>
        </w:rPr>
        <w:t>.</w:t>
      </w:r>
    </w:p>
    <w:p w14:paraId="4F757D60" w14:textId="77777777" w:rsidR="00C238C2" w:rsidRPr="0096023E" w:rsidRDefault="00C238C2" w:rsidP="0096023E">
      <w:pPr>
        <w:ind w:firstLine="709"/>
        <w:jc w:val="both"/>
        <w:rPr>
          <w:sz w:val="28"/>
          <w:szCs w:val="28"/>
          <w:lang w:val="uk-UA"/>
        </w:rPr>
      </w:pPr>
      <w:r w:rsidRPr="0096023E">
        <w:rPr>
          <w:sz w:val="28"/>
          <w:szCs w:val="28"/>
          <w:lang w:val="uk-UA"/>
        </w:rPr>
        <w:t xml:space="preserve">2. Одержати перелік і загальну кількість робітників в бригаді, по усіх відділах, у зазначеному відділі; </w:t>
      </w:r>
      <w:commentRangeStart w:id="6"/>
      <w:r w:rsidRPr="0096023E">
        <w:rPr>
          <w:sz w:val="28"/>
          <w:szCs w:val="28"/>
          <w:lang w:val="uk-UA"/>
        </w:rPr>
        <w:t>які обслуговують конкретний рейс</w:t>
      </w:r>
      <w:commentRangeEnd w:id="6"/>
      <w:r w:rsidR="001772EB">
        <w:rPr>
          <w:rStyle w:val="CommentReference"/>
        </w:rPr>
        <w:commentReference w:id="6"/>
      </w:r>
      <w:r w:rsidRPr="0096023E">
        <w:rPr>
          <w:sz w:val="28"/>
          <w:szCs w:val="28"/>
          <w:lang w:val="uk-UA"/>
        </w:rPr>
        <w:t xml:space="preserve">, за віком, за сумарною (середньою) зарплатнею в бригаді. </w:t>
      </w:r>
    </w:p>
    <w:p w14:paraId="6957A56A" w14:textId="77777777" w:rsidR="00C238C2" w:rsidRPr="0096023E" w:rsidRDefault="00C238C2" w:rsidP="0096023E">
      <w:pPr>
        <w:ind w:firstLine="709"/>
        <w:jc w:val="both"/>
        <w:rPr>
          <w:sz w:val="28"/>
          <w:szCs w:val="28"/>
          <w:lang w:val="uk-UA"/>
        </w:rPr>
      </w:pPr>
      <w:r w:rsidRPr="0096023E">
        <w:rPr>
          <w:sz w:val="28"/>
          <w:szCs w:val="28"/>
          <w:lang w:val="uk-UA"/>
        </w:rPr>
        <w:t xml:space="preserve">3. Одержати перелік і загальну кількість пілотів, які пройшли медогляд або не пройшли його в зазначений рік, за статевою ознакою, за віком, за </w:t>
      </w:r>
      <w:r w:rsidR="001F05DE" w:rsidRPr="0096023E">
        <w:rPr>
          <w:sz w:val="28"/>
          <w:szCs w:val="28"/>
          <w:lang w:val="uk-UA"/>
        </w:rPr>
        <w:t>розміром</w:t>
      </w:r>
      <w:r w:rsidRPr="0096023E">
        <w:rPr>
          <w:sz w:val="28"/>
          <w:szCs w:val="28"/>
          <w:lang w:val="uk-UA"/>
        </w:rPr>
        <w:t xml:space="preserve"> заробітної платні. </w:t>
      </w:r>
    </w:p>
    <w:p w14:paraId="6271AFAB" w14:textId="77777777" w:rsidR="00C238C2" w:rsidRPr="0096023E" w:rsidRDefault="00C238C2" w:rsidP="0096023E">
      <w:pPr>
        <w:ind w:firstLine="709"/>
        <w:jc w:val="both"/>
        <w:rPr>
          <w:sz w:val="28"/>
          <w:szCs w:val="28"/>
          <w:lang w:val="uk-UA"/>
        </w:rPr>
      </w:pPr>
      <w:r w:rsidRPr="0096023E">
        <w:rPr>
          <w:sz w:val="28"/>
          <w:szCs w:val="28"/>
          <w:lang w:val="uk-UA"/>
        </w:rPr>
        <w:t xml:space="preserve">4. Одержати перелік і загальну кількість літаків </w:t>
      </w:r>
      <w:commentRangeStart w:id="7"/>
      <w:r w:rsidRPr="001772EB">
        <w:rPr>
          <w:sz w:val="28"/>
          <w:szCs w:val="28"/>
          <w:lang w:val="uk-UA"/>
        </w:rPr>
        <w:t>приписаних до аеpопоpту</w:t>
      </w:r>
      <w:commentRangeEnd w:id="7"/>
      <w:r w:rsidR="001772EB">
        <w:rPr>
          <w:rStyle w:val="CommentReference"/>
        </w:rPr>
        <w:commentReference w:id="7"/>
      </w:r>
      <w:r w:rsidRPr="0096023E">
        <w:rPr>
          <w:sz w:val="28"/>
          <w:szCs w:val="28"/>
          <w:lang w:val="uk-UA"/>
        </w:rPr>
        <w:t xml:space="preserve">, </w:t>
      </w:r>
      <w:r w:rsidRPr="00E03A47">
        <w:rPr>
          <w:b/>
          <w:sz w:val="28"/>
          <w:szCs w:val="28"/>
          <w:lang w:val="uk-UA"/>
        </w:rPr>
        <w:t>що знаходяться в ньому у вказаний час</w:t>
      </w:r>
      <w:r w:rsidRPr="0096023E">
        <w:rPr>
          <w:sz w:val="28"/>
          <w:szCs w:val="28"/>
          <w:lang w:val="uk-UA"/>
        </w:rPr>
        <w:t xml:space="preserve">, за часом прильоту до аеpопоpту, за кількістю здійснених рейсів. </w:t>
      </w:r>
    </w:p>
    <w:p w14:paraId="3E6D1CFF" w14:textId="77777777" w:rsidR="00C238C2" w:rsidRPr="0096023E" w:rsidRDefault="00C238C2" w:rsidP="0096023E">
      <w:pPr>
        <w:ind w:firstLine="709"/>
        <w:jc w:val="both"/>
        <w:rPr>
          <w:spacing w:val="-6"/>
          <w:sz w:val="28"/>
          <w:szCs w:val="28"/>
          <w:lang w:val="uk-UA"/>
        </w:rPr>
      </w:pPr>
      <w:r w:rsidRPr="0096023E">
        <w:rPr>
          <w:spacing w:val="-6"/>
          <w:sz w:val="28"/>
          <w:szCs w:val="28"/>
          <w:lang w:val="uk-UA"/>
        </w:rPr>
        <w:t xml:space="preserve">5. Одержати перелік і загальну кількість літаків, що пройшли техогляд за певний період часу; відправлених на ремонт у вказаний час; ремонтованих задану кількість pазів; за кількістю здійснених рейсів до ремонту; за віком літака. </w:t>
      </w:r>
    </w:p>
    <w:p w14:paraId="7AFE2F5C" w14:textId="77777777" w:rsidR="00C238C2" w:rsidRPr="0096023E" w:rsidRDefault="00C238C2" w:rsidP="0096023E">
      <w:pPr>
        <w:ind w:firstLine="709"/>
        <w:jc w:val="both"/>
        <w:rPr>
          <w:sz w:val="28"/>
          <w:szCs w:val="28"/>
          <w:lang w:val="uk-UA"/>
        </w:rPr>
      </w:pPr>
      <w:commentRangeStart w:id="8"/>
      <w:r w:rsidRPr="0096023E">
        <w:rPr>
          <w:sz w:val="28"/>
          <w:szCs w:val="28"/>
          <w:lang w:val="uk-UA"/>
        </w:rPr>
        <w:t xml:space="preserve">6. Одержати перелік і загальну кількість рейсів за вказаним </w:t>
      </w:r>
      <w:r w:rsidR="001F05DE" w:rsidRPr="0096023E">
        <w:rPr>
          <w:sz w:val="28"/>
          <w:szCs w:val="28"/>
          <w:lang w:val="uk-UA"/>
        </w:rPr>
        <w:t>маршрутом</w:t>
      </w:r>
      <w:r w:rsidRPr="0096023E">
        <w:rPr>
          <w:sz w:val="28"/>
          <w:szCs w:val="28"/>
          <w:lang w:val="uk-UA"/>
        </w:rPr>
        <w:t xml:space="preserve">, за тривалістю перельоту, за ціною квитка і за всіма цими </w:t>
      </w:r>
      <w:r w:rsidR="001F05DE" w:rsidRPr="0096023E">
        <w:rPr>
          <w:sz w:val="28"/>
          <w:szCs w:val="28"/>
          <w:lang w:val="uk-UA"/>
        </w:rPr>
        <w:t>критеріями</w:t>
      </w:r>
      <w:r w:rsidRPr="0096023E">
        <w:rPr>
          <w:sz w:val="28"/>
          <w:szCs w:val="28"/>
          <w:lang w:val="uk-UA"/>
        </w:rPr>
        <w:t xml:space="preserve"> одночасно. </w:t>
      </w:r>
      <w:commentRangeEnd w:id="8"/>
      <w:r w:rsidR="00E03A47">
        <w:rPr>
          <w:rStyle w:val="CommentReference"/>
        </w:rPr>
        <w:commentReference w:id="8"/>
      </w:r>
    </w:p>
    <w:p w14:paraId="046BDCA1" w14:textId="77777777" w:rsidR="00C238C2" w:rsidRPr="0096023E" w:rsidRDefault="00C238C2" w:rsidP="0096023E">
      <w:pPr>
        <w:ind w:firstLine="709"/>
        <w:jc w:val="both"/>
        <w:rPr>
          <w:sz w:val="28"/>
          <w:szCs w:val="28"/>
          <w:lang w:val="uk-UA"/>
        </w:rPr>
      </w:pPr>
      <w:r w:rsidRPr="0096023E">
        <w:rPr>
          <w:sz w:val="28"/>
          <w:szCs w:val="28"/>
          <w:lang w:val="uk-UA"/>
        </w:rPr>
        <w:t>7. Одержати перелік і загальну кількість скасованих рейсів повністю; у зазначеному напрямку; за вказаним маpшpутом; за кількістю вільних місць; за відсотковим співвідношенням вільних і зайнятих місць.</w:t>
      </w:r>
    </w:p>
    <w:p w14:paraId="38FBB7DF" w14:textId="77777777" w:rsidR="00C238C2" w:rsidRPr="0096023E" w:rsidRDefault="00C238C2" w:rsidP="0096023E">
      <w:pPr>
        <w:ind w:firstLine="709"/>
        <w:jc w:val="both"/>
        <w:rPr>
          <w:sz w:val="28"/>
          <w:szCs w:val="28"/>
          <w:lang w:val="uk-UA"/>
        </w:rPr>
      </w:pPr>
      <w:r w:rsidRPr="0096023E">
        <w:rPr>
          <w:sz w:val="28"/>
          <w:szCs w:val="28"/>
          <w:lang w:val="uk-UA"/>
        </w:rPr>
        <w:t xml:space="preserve">8. Одержати перелік і загальну кількість затриманих рейсів </w:t>
      </w:r>
      <w:r w:rsidRPr="0096023E">
        <w:rPr>
          <w:sz w:val="28"/>
          <w:szCs w:val="28"/>
          <w:lang w:val="uk-UA"/>
        </w:rPr>
        <w:noBreakHyphen/>
        <w:t xml:space="preserve"> повністю, вказаної причиною; за вказаним маpшpутом; кількість зданих квитків за час затримки. </w:t>
      </w:r>
    </w:p>
    <w:p w14:paraId="2BC9C65F" w14:textId="77777777" w:rsidR="00C238C2" w:rsidRPr="0096023E" w:rsidRDefault="00C238C2" w:rsidP="0096023E">
      <w:pPr>
        <w:ind w:firstLine="709"/>
        <w:jc w:val="both"/>
        <w:rPr>
          <w:sz w:val="28"/>
          <w:szCs w:val="28"/>
          <w:lang w:val="uk-UA"/>
        </w:rPr>
      </w:pPr>
      <w:r w:rsidRPr="0096023E">
        <w:rPr>
          <w:sz w:val="28"/>
          <w:szCs w:val="28"/>
          <w:lang w:val="uk-UA"/>
        </w:rPr>
        <w:t xml:space="preserve">9. Одержати перелік і загальну кількість рейсів, за якими літають літаки заданого типу і середню кількість проданих квитків на певні маpшpути; за тривалістю перельоту; за ціною квитка;за часом вильоту. </w:t>
      </w:r>
    </w:p>
    <w:p w14:paraId="76CBF49D" w14:textId="77777777" w:rsidR="00C238C2" w:rsidRPr="0096023E" w:rsidRDefault="00C238C2" w:rsidP="0096023E">
      <w:pPr>
        <w:ind w:firstLine="709"/>
        <w:jc w:val="both"/>
        <w:rPr>
          <w:sz w:val="28"/>
          <w:szCs w:val="28"/>
          <w:lang w:val="uk-UA"/>
        </w:rPr>
      </w:pPr>
      <w:r w:rsidRPr="0096023E">
        <w:rPr>
          <w:sz w:val="28"/>
          <w:szCs w:val="28"/>
          <w:lang w:val="uk-UA"/>
        </w:rPr>
        <w:t xml:space="preserve">10. Одержати перелік і загальну кількість авіарейсів зазначеної категоpіі; в певному напрямку; за вказаним типом літака. </w:t>
      </w:r>
    </w:p>
    <w:p w14:paraId="09741D87" w14:textId="77777777" w:rsidR="00C238C2" w:rsidRPr="0096023E" w:rsidRDefault="00C238C2" w:rsidP="0096023E">
      <w:pPr>
        <w:ind w:firstLine="709"/>
        <w:jc w:val="both"/>
        <w:rPr>
          <w:sz w:val="28"/>
          <w:szCs w:val="28"/>
          <w:lang w:val="uk-UA"/>
        </w:rPr>
      </w:pPr>
      <w:r w:rsidRPr="0096023E">
        <w:rPr>
          <w:sz w:val="28"/>
          <w:szCs w:val="28"/>
          <w:lang w:val="uk-UA"/>
        </w:rPr>
        <w:t xml:space="preserve">11. Одержати перелік і загальну кількість пасажирів на даному рейсі, які вилетіли в зазначений день; міжнародних рейсів в зазначений день; за ознакою здачі речей у багажне відділення; за статевою ознакою; за віком. </w:t>
      </w:r>
    </w:p>
    <w:p w14:paraId="469D8C80" w14:textId="77777777" w:rsidR="00C238C2" w:rsidRPr="0096023E" w:rsidRDefault="00C238C2" w:rsidP="0096023E">
      <w:pPr>
        <w:ind w:firstLine="709"/>
        <w:jc w:val="both"/>
        <w:rPr>
          <w:sz w:val="28"/>
          <w:szCs w:val="28"/>
          <w:lang w:val="uk-UA"/>
        </w:rPr>
      </w:pPr>
      <w:r w:rsidRPr="0096023E">
        <w:rPr>
          <w:sz w:val="28"/>
          <w:szCs w:val="28"/>
          <w:lang w:val="uk-UA"/>
        </w:rPr>
        <w:t xml:space="preserve">12. Одержати перелік і загальну кількість вільних і заброньованих місць на зазначеному рейсі </w:t>
      </w:r>
      <w:r w:rsidRPr="0096023E">
        <w:rPr>
          <w:sz w:val="28"/>
          <w:szCs w:val="28"/>
          <w:lang w:val="uk-UA"/>
        </w:rPr>
        <w:noBreakHyphen/>
        <w:t xml:space="preserve"> на певний день; за вказаним маpшpутом, за ціною, за часом вильоту. </w:t>
      </w:r>
    </w:p>
    <w:p w14:paraId="2523D6C7" w14:textId="77777777" w:rsidR="00C238C2" w:rsidRPr="0096023E" w:rsidRDefault="00C238C2" w:rsidP="0096023E">
      <w:pPr>
        <w:ind w:firstLine="709"/>
        <w:jc w:val="both"/>
        <w:rPr>
          <w:sz w:val="28"/>
          <w:szCs w:val="28"/>
          <w:lang w:val="uk-UA"/>
        </w:rPr>
      </w:pPr>
      <w:r w:rsidRPr="0096023E">
        <w:rPr>
          <w:sz w:val="28"/>
          <w:szCs w:val="28"/>
          <w:lang w:val="uk-UA"/>
        </w:rPr>
        <w:t xml:space="preserve">13. Отримати загальну кількість зданих квитків на деякий рейс </w:t>
      </w:r>
      <w:r w:rsidRPr="0096023E">
        <w:rPr>
          <w:sz w:val="28"/>
          <w:szCs w:val="28"/>
          <w:lang w:val="uk-UA"/>
        </w:rPr>
        <w:noBreakHyphen/>
        <w:t xml:space="preserve"> у зазначений день; за певним маpшpутом; за ціною квитка;за віком. </w:t>
      </w:r>
    </w:p>
    <w:p w14:paraId="6AF366AF" w14:textId="77777777" w:rsidR="00C50722" w:rsidRDefault="00C5072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B731FA" w14:textId="77777777" w:rsidR="00C50722" w:rsidRDefault="00C50722" w:rsidP="00C50722">
      <w:pPr>
        <w:ind w:firstLine="709"/>
        <w:jc w:val="center"/>
        <w:rPr>
          <w:b/>
          <w:sz w:val="28"/>
          <w:szCs w:val="28"/>
        </w:rPr>
      </w:pPr>
      <w:r w:rsidRPr="00C50722">
        <w:rPr>
          <w:b/>
          <w:sz w:val="28"/>
          <w:szCs w:val="28"/>
        </w:rPr>
        <w:lastRenderedPageBreak/>
        <w:t>ТУДУ</w:t>
      </w:r>
    </w:p>
    <w:p w14:paraId="0D04F49A" w14:textId="77777777" w:rsidR="00C50722" w:rsidRDefault="00C50722" w:rsidP="00C50722">
      <w:pPr>
        <w:ind w:firstLine="709"/>
        <w:jc w:val="center"/>
        <w:rPr>
          <w:sz w:val="28"/>
          <w:szCs w:val="28"/>
        </w:rPr>
      </w:pPr>
    </w:p>
    <w:p w14:paraId="122874F1" w14:textId="77777777" w:rsidR="003A69DA" w:rsidRPr="00E97711" w:rsidRDefault="00C50722" w:rsidP="00C507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722">
        <w:rPr>
          <w:sz w:val="28"/>
          <w:szCs w:val="28"/>
        </w:rPr>
        <w:t>Триггер(?), устанавливающий зарплату сотрудникам.</w:t>
      </w:r>
    </w:p>
    <w:p w14:paraId="1EFF1AE9" w14:textId="33F0B963" w:rsidR="00E97711" w:rsidRPr="00C50722" w:rsidRDefault="00E97711" w:rsidP="00C507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Триггер на добавление рейса – не занят ли самолет</w:t>
      </w:r>
      <w:r w:rsidR="00C44C16">
        <w:rPr>
          <w:sz w:val="28"/>
          <w:szCs w:val="28"/>
        </w:rPr>
        <w:t>.</w:t>
      </w:r>
    </w:p>
    <w:sectPr w:rsidR="00E97711" w:rsidRPr="00C50722" w:rsidSect="003350A4">
      <w:footerReference w:type="even" r:id="rId9"/>
      <w:footerReference w:type="default" r:id="rId10"/>
      <w:pgSz w:w="11906" w:h="16838"/>
      <w:pgMar w:top="851" w:right="1700" w:bottom="851" w:left="851" w:header="709" w:footer="709" w:gutter="0"/>
      <w:cols w:space="567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er" w:date="2009-09-28T21:08:00Z" w:initials="U">
    <w:p w14:paraId="351AEF7C" w14:textId="77777777" w:rsidR="0087521D" w:rsidRPr="0087521D" w:rsidRDefault="0087521D" w:rsidP="0087521D">
      <w:pPr>
        <w:pStyle w:val="CommentText"/>
      </w:pPr>
      <w:r>
        <w:rPr>
          <w:rStyle w:val="CommentReference"/>
        </w:rPr>
        <w:annotationRef/>
      </w:r>
      <w:r w:rsidRPr="0087521D">
        <w:t>Это как?</w:t>
      </w:r>
    </w:p>
  </w:comment>
  <w:comment w:id="1" w:author="User" w:date="2010-02-06T18:35:00Z" w:initials="U">
    <w:p w14:paraId="656228C8" w14:textId="77777777" w:rsidR="0087521D" w:rsidRPr="00C3050D" w:rsidRDefault="0087521D">
      <w:pPr>
        <w:pStyle w:val="CommentText"/>
        <w:rPr>
          <w:u w:val="single"/>
        </w:rPr>
      </w:pPr>
      <w:r>
        <w:rPr>
          <w:rStyle w:val="CommentReference"/>
        </w:rPr>
        <w:annotationRef/>
      </w:r>
      <w:r w:rsidR="00C819E8" w:rsidRPr="00567AD4">
        <w:t>Текстовое примечание</w:t>
      </w:r>
      <w:r w:rsidR="00567AD4" w:rsidRPr="00567AD4">
        <w:t>?</w:t>
      </w:r>
      <w:r w:rsidR="00C819E8" w:rsidRPr="00567AD4">
        <w:t xml:space="preserve"> </w:t>
      </w:r>
      <w:r w:rsidR="00C819E8" w:rsidRPr="00C3050D">
        <w:rPr>
          <w:u w:val="single"/>
        </w:rPr>
        <w:t>референс на табл "причины" ?</w:t>
      </w:r>
    </w:p>
  </w:comment>
  <w:comment w:id="2" w:author="Axell" w:date="2010-02-06T18:43:00Z" w:initials="A">
    <w:p w14:paraId="01C37E77" w14:textId="77777777" w:rsidR="00C3050D" w:rsidRDefault="00C3050D">
      <w:pPr>
        <w:pStyle w:val="CommentText"/>
      </w:pPr>
      <w:r>
        <w:rPr>
          <w:rStyle w:val="CommentReference"/>
        </w:rPr>
        <w:annotationRef/>
      </w:r>
      <w:r>
        <w:t>есть</w:t>
      </w:r>
    </w:p>
  </w:comment>
  <w:comment w:id="3" w:author="User" w:date="2010-02-06T18:42:00Z" w:initials="U">
    <w:p w14:paraId="43D74DBB" w14:textId="77777777" w:rsidR="00C3050D" w:rsidRPr="00C3050D" w:rsidRDefault="00C3050D">
      <w:pPr>
        <w:pStyle w:val="CommentText"/>
      </w:pPr>
      <w:r>
        <w:rPr>
          <w:rStyle w:val="CommentReference"/>
        </w:rPr>
        <w:annotationRef/>
      </w:r>
      <w:r>
        <w:t>Триггер!</w:t>
      </w:r>
    </w:p>
  </w:comment>
  <w:comment w:id="4" w:author="User" w:date="2009-09-28T23:38:00Z" w:initials="U">
    <w:p w14:paraId="35CDE91C" w14:textId="77777777" w:rsidR="00E03A47" w:rsidRDefault="00E03A47">
      <w:pPr>
        <w:pStyle w:val="CommentText"/>
      </w:pPr>
      <w:r>
        <w:rPr>
          <w:rStyle w:val="CommentReference"/>
        </w:rPr>
        <w:annotationRef/>
      </w:r>
      <w:r w:rsidR="00C819E8">
        <w:t>А мне-то что?.. Не понял.</w:t>
      </w:r>
    </w:p>
  </w:comment>
  <w:comment w:id="6" w:author="User" w:date="2009-09-28T20:59:00Z" w:initials="U">
    <w:p w14:paraId="3774B06A" w14:textId="77777777" w:rsidR="001772EB" w:rsidRDefault="001772EB" w:rsidP="0087521D">
      <w:pPr>
        <w:pStyle w:val="CommentText"/>
      </w:pPr>
      <w:r>
        <w:rPr>
          <w:rStyle w:val="CommentReference"/>
        </w:rPr>
        <w:annotationRef/>
      </w:r>
      <w:r>
        <w:t>Подготовка к рейсу ссылается на бригаду</w:t>
      </w:r>
    </w:p>
  </w:comment>
  <w:comment w:id="7" w:author="User" w:date="2009-10-06T23:01:00Z" w:initials="U">
    <w:p w14:paraId="12A092CD" w14:textId="77777777" w:rsidR="001772EB" w:rsidRPr="009579E6" w:rsidRDefault="00C819E8" w:rsidP="0087521D">
      <w:pPr>
        <w:pStyle w:val="CommentText"/>
      </w:pPr>
      <w:r>
        <w:t xml:space="preserve">Колонка </w:t>
      </w:r>
      <w:r w:rsidR="00FB1BEA">
        <w:rPr>
          <w:lang w:val="en-US"/>
        </w:rPr>
        <w:t>varchar</w:t>
      </w:r>
      <w:r w:rsidR="00FB1BEA" w:rsidRPr="00C3050D">
        <w:t xml:space="preserve"> </w:t>
      </w:r>
      <w:r>
        <w:t xml:space="preserve">в </w:t>
      </w:r>
      <w:r w:rsidR="001772EB">
        <w:rPr>
          <w:rStyle w:val="CommentReference"/>
        </w:rPr>
        <w:annotationRef/>
      </w:r>
      <w:r>
        <w:rPr>
          <w:lang w:val="en-US"/>
        </w:rPr>
        <w:t>Plane</w:t>
      </w:r>
    </w:p>
  </w:comment>
  <w:comment w:id="8" w:author="User" w:date="2009-09-28T23:43:00Z" w:initials="U">
    <w:p w14:paraId="352C701B" w14:textId="77777777" w:rsidR="00E03A47" w:rsidRDefault="00E03A47">
      <w:pPr>
        <w:pStyle w:val="CommentText"/>
      </w:pPr>
      <w:r>
        <w:rPr>
          <w:rStyle w:val="CommentReference"/>
        </w:rPr>
        <w:annotationRef/>
      </w:r>
      <w:r w:rsidR="00C819E8">
        <w:t>Вобщем-то это и есть расписание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CF111" w14:textId="77777777" w:rsidR="00DD02F5" w:rsidRPr="0096023E" w:rsidRDefault="00DD02F5">
      <w:pPr>
        <w:rPr>
          <w:sz w:val="18"/>
          <w:szCs w:val="18"/>
        </w:rPr>
      </w:pPr>
      <w:r w:rsidRPr="0096023E">
        <w:rPr>
          <w:sz w:val="18"/>
          <w:szCs w:val="18"/>
        </w:rPr>
        <w:separator/>
      </w:r>
    </w:p>
  </w:endnote>
  <w:endnote w:type="continuationSeparator" w:id="0">
    <w:p w14:paraId="7BE537B3" w14:textId="77777777" w:rsidR="00DD02F5" w:rsidRPr="0096023E" w:rsidRDefault="00DD02F5">
      <w:pPr>
        <w:rPr>
          <w:sz w:val="18"/>
          <w:szCs w:val="18"/>
        </w:rPr>
      </w:pPr>
      <w:r w:rsidRPr="0096023E">
        <w:rPr>
          <w:sz w:val="18"/>
          <w:szCs w:val="1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7B15E6" w14:textId="77777777" w:rsidR="003E05D9" w:rsidRPr="0096023E" w:rsidRDefault="00F90449" w:rsidP="00295C5D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96023E">
      <w:rPr>
        <w:rStyle w:val="PageNumber"/>
        <w:sz w:val="18"/>
        <w:szCs w:val="18"/>
      </w:rPr>
      <w:fldChar w:fldCharType="begin"/>
    </w:r>
    <w:r w:rsidR="003E05D9" w:rsidRPr="0096023E">
      <w:rPr>
        <w:rStyle w:val="PageNumber"/>
        <w:sz w:val="18"/>
        <w:szCs w:val="18"/>
      </w:rPr>
      <w:instrText xml:space="preserve">PAGE  </w:instrText>
    </w:r>
    <w:r w:rsidRPr="0096023E">
      <w:rPr>
        <w:rStyle w:val="PageNumber"/>
        <w:sz w:val="18"/>
        <w:szCs w:val="18"/>
      </w:rPr>
      <w:fldChar w:fldCharType="end"/>
    </w:r>
  </w:p>
  <w:p w14:paraId="2C03DB9E" w14:textId="77777777" w:rsidR="003E05D9" w:rsidRPr="0096023E" w:rsidRDefault="003E05D9" w:rsidP="008976C5">
    <w:pPr>
      <w:pStyle w:val="Footer"/>
      <w:ind w:right="36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FB06A" w14:textId="77777777" w:rsidR="003E05D9" w:rsidRPr="0096023E" w:rsidRDefault="00F90449" w:rsidP="00295C5D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96023E">
      <w:rPr>
        <w:rStyle w:val="PageNumber"/>
        <w:sz w:val="18"/>
        <w:szCs w:val="18"/>
      </w:rPr>
      <w:fldChar w:fldCharType="begin"/>
    </w:r>
    <w:r w:rsidR="003E05D9" w:rsidRPr="0096023E">
      <w:rPr>
        <w:rStyle w:val="PageNumber"/>
        <w:sz w:val="18"/>
        <w:szCs w:val="18"/>
      </w:rPr>
      <w:instrText xml:space="preserve">PAGE  </w:instrText>
    </w:r>
    <w:r w:rsidRPr="0096023E">
      <w:rPr>
        <w:rStyle w:val="PageNumber"/>
        <w:sz w:val="18"/>
        <w:szCs w:val="18"/>
      </w:rPr>
      <w:fldChar w:fldCharType="separate"/>
    </w:r>
    <w:r w:rsidR="00C44C16">
      <w:rPr>
        <w:rStyle w:val="PageNumber"/>
        <w:noProof/>
        <w:sz w:val="18"/>
        <w:szCs w:val="18"/>
      </w:rPr>
      <w:t>2</w:t>
    </w:r>
    <w:r w:rsidRPr="0096023E">
      <w:rPr>
        <w:rStyle w:val="PageNumber"/>
        <w:sz w:val="18"/>
        <w:szCs w:val="18"/>
      </w:rPr>
      <w:fldChar w:fldCharType="end"/>
    </w:r>
  </w:p>
  <w:p w14:paraId="623FA1EE" w14:textId="77777777" w:rsidR="003E05D9" w:rsidRPr="0096023E" w:rsidRDefault="003E05D9" w:rsidP="008976C5">
    <w:pPr>
      <w:pStyle w:val="Footer"/>
      <w:ind w:right="36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E219ED" w14:textId="77777777" w:rsidR="00DD02F5" w:rsidRPr="0096023E" w:rsidRDefault="00DD02F5">
      <w:pPr>
        <w:rPr>
          <w:sz w:val="18"/>
          <w:szCs w:val="18"/>
        </w:rPr>
      </w:pPr>
      <w:r w:rsidRPr="0096023E">
        <w:rPr>
          <w:sz w:val="18"/>
          <w:szCs w:val="18"/>
        </w:rPr>
        <w:separator/>
      </w:r>
    </w:p>
  </w:footnote>
  <w:footnote w:type="continuationSeparator" w:id="0">
    <w:p w14:paraId="0D1DE345" w14:textId="77777777" w:rsidR="00DD02F5" w:rsidRPr="0096023E" w:rsidRDefault="00DD02F5">
      <w:pPr>
        <w:rPr>
          <w:sz w:val="18"/>
          <w:szCs w:val="18"/>
        </w:rPr>
      </w:pPr>
      <w:r w:rsidRPr="0096023E">
        <w:rPr>
          <w:sz w:val="18"/>
          <w:szCs w:val="18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B0EEE"/>
    <w:multiLevelType w:val="multilevel"/>
    <w:tmpl w:val="F6502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6B5C86"/>
    <w:multiLevelType w:val="hybridMultilevel"/>
    <w:tmpl w:val="93127E0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DBE"/>
    <w:rsid w:val="000140B7"/>
    <w:rsid w:val="00046BD0"/>
    <w:rsid w:val="0005112D"/>
    <w:rsid w:val="000563FB"/>
    <w:rsid w:val="000660FA"/>
    <w:rsid w:val="00090280"/>
    <w:rsid w:val="000A0D0A"/>
    <w:rsid w:val="000C0E59"/>
    <w:rsid w:val="000C28BA"/>
    <w:rsid w:val="000E0447"/>
    <w:rsid w:val="000E57F9"/>
    <w:rsid w:val="000F161E"/>
    <w:rsid w:val="000F2F8A"/>
    <w:rsid w:val="0014058C"/>
    <w:rsid w:val="001463FB"/>
    <w:rsid w:val="001504C5"/>
    <w:rsid w:val="00155531"/>
    <w:rsid w:val="001643FF"/>
    <w:rsid w:val="001772EB"/>
    <w:rsid w:val="00181BD2"/>
    <w:rsid w:val="001A0EB5"/>
    <w:rsid w:val="001A6F3E"/>
    <w:rsid w:val="001B3B9B"/>
    <w:rsid w:val="001D1DF0"/>
    <w:rsid w:val="001D466A"/>
    <w:rsid w:val="001E24DF"/>
    <w:rsid w:val="001E704E"/>
    <w:rsid w:val="001F05DE"/>
    <w:rsid w:val="001F27BB"/>
    <w:rsid w:val="00212035"/>
    <w:rsid w:val="00216926"/>
    <w:rsid w:val="00216D81"/>
    <w:rsid w:val="00224FDE"/>
    <w:rsid w:val="00233C13"/>
    <w:rsid w:val="00246F82"/>
    <w:rsid w:val="0025667A"/>
    <w:rsid w:val="00273580"/>
    <w:rsid w:val="002743AA"/>
    <w:rsid w:val="0028484A"/>
    <w:rsid w:val="0029151B"/>
    <w:rsid w:val="00295C5D"/>
    <w:rsid w:val="00295FF2"/>
    <w:rsid w:val="002A320A"/>
    <w:rsid w:val="002C58F3"/>
    <w:rsid w:val="002D4D90"/>
    <w:rsid w:val="002E366E"/>
    <w:rsid w:val="002E3FCB"/>
    <w:rsid w:val="002F0800"/>
    <w:rsid w:val="00303935"/>
    <w:rsid w:val="00310DFD"/>
    <w:rsid w:val="003157EB"/>
    <w:rsid w:val="00317BC6"/>
    <w:rsid w:val="003350A4"/>
    <w:rsid w:val="00340801"/>
    <w:rsid w:val="00343C77"/>
    <w:rsid w:val="00350CD0"/>
    <w:rsid w:val="00355299"/>
    <w:rsid w:val="00373692"/>
    <w:rsid w:val="0037601A"/>
    <w:rsid w:val="00381BA8"/>
    <w:rsid w:val="00383F1C"/>
    <w:rsid w:val="003A313D"/>
    <w:rsid w:val="003A5162"/>
    <w:rsid w:val="003A69DA"/>
    <w:rsid w:val="003B2557"/>
    <w:rsid w:val="003C0826"/>
    <w:rsid w:val="003C33E9"/>
    <w:rsid w:val="003C46F3"/>
    <w:rsid w:val="003E05D9"/>
    <w:rsid w:val="003F2595"/>
    <w:rsid w:val="00401B72"/>
    <w:rsid w:val="004366A4"/>
    <w:rsid w:val="00497FEF"/>
    <w:rsid w:val="004B74AE"/>
    <w:rsid w:val="004C29DF"/>
    <w:rsid w:val="004D50B1"/>
    <w:rsid w:val="004F3E97"/>
    <w:rsid w:val="0052794F"/>
    <w:rsid w:val="00533D62"/>
    <w:rsid w:val="0056258A"/>
    <w:rsid w:val="00567AD4"/>
    <w:rsid w:val="0058210E"/>
    <w:rsid w:val="005A3585"/>
    <w:rsid w:val="005D6B07"/>
    <w:rsid w:val="005E1AB4"/>
    <w:rsid w:val="005E389C"/>
    <w:rsid w:val="005F3489"/>
    <w:rsid w:val="005F4F7F"/>
    <w:rsid w:val="00600C92"/>
    <w:rsid w:val="006040E3"/>
    <w:rsid w:val="00605106"/>
    <w:rsid w:val="00606CA6"/>
    <w:rsid w:val="00612CF9"/>
    <w:rsid w:val="00625C7A"/>
    <w:rsid w:val="00626025"/>
    <w:rsid w:val="00674C29"/>
    <w:rsid w:val="00677E64"/>
    <w:rsid w:val="006A48F5"/>
    <w:rsid w:val="006E59B1"/>
    <w:rsid w:val="006F4CC2"/>
    <w:rsid w:val="00703E55"/>
    <w:rsid w:val="00734BFB"/>
    <w:rsid w:val="00736C3F"/>
    <w:rsid w:val="007652DE"/>
    <w:rsid w:val="00773193"/>
    <w:rsid w:val="00773CCC"/>
    <w:rsid w:val="0077524B"/>
    <w:rsid w:val="00776BC3"/>
    <w:rsid w:val="007B5A66"/>
    <w:rsid w:val="007B6C15"/>
    <w:rsid w:val="007C215D"/>
    <w:rsid w:val="007C6AAE"/>
    <w:rsid w:val="007F2A8D"/>
    <w:rsid w:val="007F40C0"/>
    <w:rsid w:val="007F7A04"/>
    <w:rsid w:val="007F7F18"/>
    <w:rsid w:val="00835183"/>
    <w:rsid w:val="0084267B"/>
    <w:rsid w:val="0084269A"/>
    <w:rsid w:val="00852AD9"/>
    <w:rsid w:val="00860895"/>
    <w:rsid w:val="00873EE1"/>
    <w:rsid w:val="0087521D"/>
    <w:rsid w:val="008767FB"/>
    <w:rsid w:val="00876DEA"/>
    <w:rsid w:val="008976C5"/>
    <w:rsid w:val="008A3BD3"/>
    <w:rsid w:val="008A3D11"/>
    <w:rsid w:val="008B1E17"/>
    <w:rsid w:val="008B4874"/>
    <w:rsid w:val="008B7BCA"/>
    <w:rsid w:val="008C36E8"/>
    <w:rsid w:val="008C4DBE"/>
    <w:rsid w:val="008D3274"/>
    <w:rsid w:val="009254F3"/>
    <w:rsid w:val="009449E1"/>
    <w:rsid w:val="0094601B"/>
    <w:rsid w:val="00950F1A"/>
    <w:rsid w:val="0096023E"/>
    <w:rsid w:val="00963607"/>
    <w:rsid w:val="00983C5A"/>
    <w:rsid w:val="009847B0"/>
    <w:rsid w:val="00985510"/>
    <w:rsid w:val="009B7A2D"/>
    <w:rsid w:val="009D16BE"/>
    <w:rsid w:val="009E6209"/>
    <w:rsid w:val="009E6F42"/>
    <w:rsid w:val="009F05AB"/>
    <w:rsid w:val="009F5218"/>
    <w:rsid w:val="00A02E4C"/>
    <w:rsid w:val="00A05839"/>
    <w:rsid w:val="00A225A1"/>
    <w:rsid w:val="00A55DCF"/>
    <w:rsid w:val="00A61A99"/>
    <w:rsid w:val="00A87E43"/>
    <w:rsid w:val="00A9662B"/>
    <w:rsid w:val="00AA2BAA"/>
    <w:rsid w:val="00AB1DC4"/>
    <w:rsid w:val="00AC3740"/>
    <w:rsid w:val="00AC7E50"/>
    <w:rsid w:val="00AD4176"/>
    <w:rsid w:val="00AE1369"/>
    <w:rsid w:val="00AE303A"/>
    <w:rsid w:val="00AE3BB0"/>
    <w:rsid w:val="00AF36B8"/>
    <w:rsid w:val="00B17DEC"/>
    <w:rsid w:val="00B21C39"/>
    <w:rsid w:val="00B25A0E"/>
    <w:rsid w:val="00B31196"/>
    <w:rsid w:val="00B46006"/>
    <w:rsid w:val="00B76624"/>
    <w:rsid w:val="00B77AD8"/>
    <w:rsid w:val="00B93346"/>
    <w:rsid w:val="00B94C86"/>
    <w:rsid w:val="00B96F0F"/>
    <w:rsid w:val="00B97DBB"/>
    <w:rsid w:val="00BA05CE"/>
    <w:rsid w:val="00BA4144"/>
    <w:rsid w:val="00BB478F"/>
    <w:rsid w:val="00BD5406"/>
    <w:rsid w:val="00C238C2"/>
    <w:rsid w:val="00C3050D"/>
    <w:rsid w:val="00C44A7C"/>
    <w:rsid w:val="00C44C16"/>
    <w:rsid w:val="00C50722"/>
    <w:rsid w:val="00C6600D"/>
    <w:rsid w:val="00C6684A"/>
    <w:rsid w:val="00C819E8"/>
    <w:rsid w:val="00C8246D"/>
    <w:rsid w:val="00C93897"/>
    <w:rsid w:val="00C97505"/>
    <w:rsid w:val="00CA7DEE"/>
    <w:rsid w:val="00CB0E97"/>
    <w:rsid w:val="00CD12F6"/>
    <w:rsid w:val="00CD1FA4"/>
    <w:rsid w:val="00D07649"/>
    <w:rsid w:val="00D47763"/>
    <w:rsid w:val="00D52EBF"/>
    <w:rsid w:val="00D66000"/>
    <w:rsid w:val="00D87CBF"/>
    <w:rsid w:val="00DC0A52"/>
    <w:rsid w:val="00DD02F5"/>
    <w:rsid w:val="00E024D9"/>
    <w:rsid w:val="00E03A47"/>
    <w:rsid w:val="00E10B2A"/>
    <w:rsid w:val="00E166BA"/>
    <w:rsid w:val="00E25FBA"/>
    <w:rsid w:val="00E42C0A"/>
    <w:rsid w:val="00E47ABE"/>
    <w:rsid w:val="00E54876"/>
    <w:rsid w:val="00E71E66"/>
    <w:rsid w:val="00E96841"/>
    <w:rsid w:val="00E97711"/>
    <w:rsid w:val="00EA4EA7"/>
    <w:rsid w:val="00EB5963"/>
    <w:rsid w:val="00EE52EA"/>
    <w:rsid w:val="00EE64DE"/>
    <w:rsid w:val="00EF16C4"/>
    <w:rsid w:val="00F01C2B"/>
    <w:rsid w:val="00F21A84"/>
    <w:rsid w:val="00F74D7F"/>
    <w:rsid w:val="00F84EA0"/>
    <w:rsid w:val="00F90449"/>
    <w:rsid w:val="00FA04EE"/>
    <w:rsid w:val="00FA3E43"/>
    <w:rsid w:val="00FB1BEA"/>
    <w:rsid w:val="00FB2B41"/>
    <w:rsid w:val="00FC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2E2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518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976C5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8976C5"/>
  </w:style>
  <w:style w:type="paragraph" w:styleId="ListParagraph">
    <w:name w:val="List Paragraph"/>
    <w:basedOn w:val="Normal"/>
    <w:uiPriority w:val="34"/>
    <w:qFormat/>
    <w:rsid w:val="00C50722"/>
    <w:pPr>
      <w:ind w:left="720"/>
      <w:contextualSpacing/>
    </w:pPr>
  </w:style>
  <w:style w:type="character" w:styleId="CommentReference">
    <w:name w:val="annotation reference"/>
    <w:basedOn w:val="DefaultParagraphFont"/>
    <w:rsid w:val="001772EB"/>
    <w:rPr>
      <w:sz w:val="16"/>
      <w:szCs w:val="16"/>
    </w:rPr>
  </w:style>
  <w:style w:type="paragraph" w:styleId="CommentText">
    <w:name w:val="annotation text"/>
    <w:basedOn w:val="Normal"/>
    <w:link w:val="CommentTextChar"/>
    <w:rsid w:val="0087521D"/>
    <w:rPr>
      <w:sz w:val="28"/>
      <w:szCs w:val="20"/>
    </w:rPr>
  </w:style>
  <w:style w:type="character" w:customStyle="1" w:styleId="CommentTextChar">
    <w:name w:val="Comment Text Char"/>
    <w:basedOn w:val="DefaultParagraphFont"/>
    <w:link w:val="CommentText"/>
    <w:rsid w:val="0087521D"/>
    <w:rPr>
      <w:sz w:val="28"/>
    </w:rPr>
  </w:style>
  <w:style w:type="paragraph" w:styleId="CommentSubject">
    <w:name w:val="annotation subject"/>
    <w:basedOn w:val="CommentText"/>
    <w:next w:val="CommentText"/>
    <w:link w:val="CommentSubjectChar"/>
    <w:rsid w:val="001772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772EB"/>
    <w:rPr>
      <w:b/>
      <w:bCs/>
      <w:sz w:val="28"/>
    </w:rPr>
  </w:style>
  <w:style w:type="paragraph" w:styleId="Revision">
    <w:name w:val="Revision"/>
    <w:hidden/>
    <w:uiPriority w:val="99"/>
    <w:semiHidden/>
    <w:rsid w:val="001772EB"/>
    <w:rPr>
      <w:sz w:val="24"/>
      <w:szCs w:val="24"/>
    </w:rPr>
  </w:style>
  <w:style w:type="paragraph" w:styleId="BalloonText">
    <w:name w:val="Balloon Text"/>
    <w:basedOn w:val="Normal"/>
    <w:link w:val="BalloonTextChar"/>
    <w:rsid w:val="00177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72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518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976C5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8976C5"/>
  </w:style>
  <w:style w:type="paragraph" w:styleId="ListParagraph">
    <w:name w:val="List Paragraph"/>
    <w:basedOn w:val="Normal"/>
    <w:uiPriority w:val="34"/>
    <w:qFormat/>
    <w:rsid w:val="00C50722"/>
    <w:pPr>
      <w:ind w:left="720"/>
      <w:contextualSpacing/>
    </w:pPr>
  </w:style>
  <w:style w:type="character" w:styleId="CommentReference">
    <w:name w:val="annotation reference"/>
    <w:basedOn w:val="DefaultParagraphFont"/>
    <w:rsid w:val="001772EB"/>
    <w:rPr>
      <w:sz w:val="16"/>
      <w:szCs w:val="16"/>
    </w:rPr>
  </w:style>
  <w:style w:type="paragraph" w:styleId="CommentText">
    <w:name w:val="annotation text"/>
    <w:basedOn w:val="Normal"/>
    <w:link w:val="CommentTextChar"/>
    <w:rsid w:val="0087521D"/>
    <w:rPr>
      <w:sz w:val="28"/>
      <w:szCs w:val="20"/>
    </w:rPr>
  </w:style>
  <w:style w:type="character" w:customStyle="1" w:styleId="CommentTextChar">
    <w:name w:val="Comment Text Char"/>
    <w:basedOn w:val="DefaultParagraphFont"/>
    <w:link w:val="CommentText"/>
    <w:rsid w:val="0087521D"/>
    <w:rPr>
      <w:sz w:val="28"/>
    </w:rPr>
  </w:style>
  <w:style w:type="paragraph" w:styleId="CommentSubject">
    <w:name w:val="annotation subject"/>
    <w:basedOn w:val="CommentText"/>
    <w:next w:val="CommentText"/>
    <w:link w:val="CommentSubjectChar"/>
    <w:rsid w:val="001772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772EB"/>
    <w:rPr>
      <w:b/>
      <w:bCs/>
      <w:sz w:val="28"/>
    </w:rPr>
  </w:style>
  <w:style w:type="paragraph" w:styleId="Revision">
    <w:name w:val="Revision"/>
    <w:hidden/>
    <w:uiPriority w:val="99"/>
    <w:semiHidden/>
    <w:rsid w:val="001772EB"/>
    <w:rPr>
      <w:sz w:val="24"/>
      <w:szCs w:val="24"/>
    </w:rPr>
  </w:style>
  <w:style w:type="paragraph" w:styleId="BalloonText">
    <w:name w:val="Balloon Text"/>
    <w:basedOn w:val="Normal"/>
    <w:link w:val="BalloonTextChar"/>
    <w:rsid w:val="00177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72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3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698</Words>
  <Characters>3985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Варіанти завдань </vt:lpstr>
      <vt:lpstr>Варіанти завдань </vt:lpstr>
    </vt:vector>
  </TitlesOfParts>
  <Company>ooo "NADO"</Company>
  <LinksUpToDate>false</LinksUpToDate>
  <CharactersWithSpaces>4674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Варіанти завдань </dc:title>
  <dc:subject/>
  <dc:creator>Masha</dc:creator>
  <cp:keywords/>
  <dc:description/>
  <cp:lastModifiedBy>Axell</cp:lastModifiedBy>
  <cp:revision>5</cp:revision>
  <dcterms:created xsi:type="dcterms:W3CDTF">2010-02-07T11:28:00Z</dcterms:created>
  <dcterms:modified xsi:type="dcterms:W3CDTF">2010-02-07T23:00:00Z</dcterms:modified>
</cp:coreProperties>
</file>